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90DFD7F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25D1B4E6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8C2D77D" w14:textId="77777777" w:rsidR="004F7A96" w:rsidRDefault="004F7A96" w:rsidP="004F7A96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Uitgeschreven debriefing</w:t>
                    </w:r>
                  </w:p>
                </w:sdtContent>
              </w:sdt>
            </w:tc>
          </w:tr>
          <w:tr w:rsidR="004F7A96" w14:paraId="4B64D458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791590E7" w14:textId="25EFD3E6" w:rsidR="004F7A96" w:rsidRDefault="003D09E9" w:rsidP="004F7A9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15-11-2021</w:t>
                    </w:r>
                    <w:r w:rsidR="004F7A96">
                      <w:rPr>
                        <w:sz w:val="36"/>
                        <w:szCs w:val="36"/>
                      </w:rPr>
                      <w:t xml:space="preserve"> </w:t>
                    </w:r>
                    <w:r w:rsidR="005F0321">
                      <w:rPr>
                        <w:sz w:val="36"/>
                        <w:szCs w:val="36"/>
                      </w:rPr>
                      <w:t>Jason Tomeij, Stijn van Arkel en Daan wevers. Versie 1</w:t>
                    </w:r>
                  </w:p>
                </w:sdtContent>
              </w:sdt>
            </w:tc>
          </w:tr>
          <w:tr w:rsidR="004F7A96" w14:paraId="2165FBB3" w14:textId="77777777" w:rsidTr="004F7A96">
            <w:tc>
              <w:tcPr>
                <w:tcW w:w="0" w:type="auto"/>
                <w:vAlign w:val="bottom"/>
              </w:tcPr>
              <w:p w14:paraId="7633197E" w14:textId="77777777" w:rsidR="004F7A96" w:rsidRDefault="004F7A96" w:rsidP="004F7A96"/>
            </w:tc>
          </w:tr>
          <w:tr w:rsidR="004F7A96" w14:paraId="2019D805" w14:textId="77777777" w:rsidTr="004F7A96">
            <w:tc>
              <w:tcPr>
                <w:tcW w:w="0" w:type="auto"/>
                <w:vAlign w:val="bottom"/>
              </w:tcPr>
              <w:p w14:paraId="6075BE7E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5F5F2773" w14:textId="77777777" w:rsidTr="004F7A96">
            <w:tc>
              <w:tcPr>
                <w:tcW w:w="0" w:type="auto"/>
                <w:vAlign w:val="bottom"/>
              </w:tcPr>
              <w:p w14:paraId="1A80EF0B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6079584B" w14:textId="77777777" w:rsidR="003C589C" w:rsidRDefault="0036275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rPr>
          <w:sz w:val="52"/>
        </w:rPr>
        <w:alias w:val="Titel"/>
        <w:id w:val="598529223"/>
        <w:placeholder>
          <w:docPart w:val="CE66506BCE3D4899A4BDF872F56A37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489A462" w14:textId="6190A9C1" w:rsidR="006D7C18" w:rsidRPr="00911907" w:rsidRDefault="006D7C18" w:rsidP="00911907">
          <w:pPr>
            <w:pStyle w:val="Title"/>
          </w:pPr>
          <w:r w:rsidRPr="006D7C18">
            <w:rPr>
              <w:sz w:val="52"/>
            </w:rPr>
            <w:t>Uitgesc</w:t>
          </w:r>
          <w:r>
            <w:rPr>
              <w:sz w:val="52"/>
            </w:rPr>
            <w:t>hreven debriefing</w:t>
          </w:r>
        </w:p>
      </w:sdtContent>
    </w:sdt>
    <w:p w14:paraId="1CBD50DA" w14:textId="77777777" w:rsidR="00911907" w:rsidRDefault="00911907" w:rsidP="00911907">
      <w:r>
        <w:t>Historische veiling haven, Industriële trechters. Groente en fruit werd geveild. Haven was vroeger veel gebruikt. Meern wedder kanaal ofzo.  Werd alleen maar minder gebruikt. Trechters creëren achterstand.</w:t>
      </w:r>
    </w:p>
    <w:p w14:paraId="25D38C32" w14:textId="77777777" w:rsidR="00911907" w:rsidRDefault="00911907" w:rsidP="00911907">
      <w:r>
        <w:t xml:space="preserve">1995 plan haven een nieuw leven in te blazen. Trechters blijven staan hoe ze waren en hijskraan behouden. Te slechte staat dus nieuwe werden geplaatst. Gebouwd uit de oorspronkelijke </w:t>
      </w:r>
      <w:proofErr w:type="spellStart"/>
      <w:r>
        <w:t>matrialen</w:t>
      </w:r>
      <w:proofErr w:type="spellEnd"/>
      <w:r>
        <w:t xml:space="preserve">. </w:t>
      </w:r>
    </w:p>
    <w:p w14:paraId="3FB61B34" w14:textId="77777777" w:rsidR="00911907" w:rsidRDefault="00911907" w:rsidP="00911907">
      <w:r>
        <w:t>Wat er veranderd moest worden:</w:t>
      </w:r>
    </w:p>
    <w:p w14:paraId="483E66D8" w14:textId="77777777" w:rsidR="00911907" w:rsidRDefault="00911907" w:rsidP="00911907">
      <w:pPr>
        <w:pStyle w:val="ListParagraph"/>
        <w:numPr>
          <w:ilvl w:val="0"/>
          <w:numId w:val="2"/>
        </w:numPr>
        <w:spacing w:line="259" w:lineRule="auto"/>
      </w:pPr>
      <w:r>
        <w:t xml:space="preserve">Verdiepingen </w:t>
      </w:r>
    </w:p>
    <w:p w14:paraId="1CFC34DA" w14:textId="77777777" w:rsidR="00911907" w:rsidRDefault="00911907" w:rsidP="00911907">
      <w:pPr>
        <w:pStyle w:val="ListParagraph"/>
        <w:numPr>
          <w:ilvl w:val="0"/>
          <w:numId w:val="2"/>
        </w:numPr>
        <w:spacing w:line="259" w:lineRule="auto"/>
      </w:pPr>
      <w:r>
        <w:t xml:space="preserve">Sanitair </w:t>
      </w:r>
    </w:p>
    <w:p w14:paraId="12845482" w14:textId="77777777" w:rsidR="00911907" w:rsidRDefault="00911907" w:rsidP="00911907">
      <w:pPr>
        <w:pStyle w:val="ListParagraph"/>
        <w:numPr>
          <w:ilvl w:val="0"/>
          <w:numId w:val="2"/>
        </w:numPr>
        <w:spacing w:line="259" w:lineRule="auto"/>
      </w:pPr>
      <w:r>
        <w:t>Ramen</w:t>
      </w:r>
    </w:p>
    <w:p w14:paraId="79AAB360" w14:textId="77777777" w:rsidR="00911907" w:rsidRDefault="00911907" w:rsidP="00911907">
      <w:r>
        <w:t xml:space="preserve">Dit is gedaan voor vergaderingen. Presentaties te houden. </w:t>
      </w:r>
    </w:p>
    <w:p w14:paraId="24B053E7" w14:textId="77777777" w:rsidR="00911907" w:rsidRDefault="00911907" w:rsidP="00911907">
      <w:pPr>
        <w:pStyle w:val="ListParagraph"/>
        <w:numPr>
          <w:ilvl w:val="0"/>
          <w:numId w:val="2"/>
        </w:numPr>
        <w:spacing w:line="259" w:lineRule="auto"/>
      </w:pPr>
      <w:r>
        <w:t xml:space="preserve">Volop privacy </w:t>
      </w:r>
    </w:p>
    <w:p w14:paraId="1B8F794C" w14:textId="77777777" w:rsidR="00911907" w:rsidRDefault="00911907" w:rsidP="00911907">
      <w:pPr>
        <w:pStyle w:val="ListParagraph"/>
        <w:numPr>
          <w:ilvl w:val="0"/>
          <w:numId w:val="2"/>
        </w:numPr>
        <w:spacing w:line="259" w:lineRule="auto"/>
      </w:pPr>
      <w:r>
        <w:t>Altijd beschikking tot de hele ruimte</w:t>
      </w:r>
    </w:p>
    <w:p w14:paraId="6A2D0ACF" w14:textId="77777777" w:rsidR="00911907" w:rsidRDefault="00911907" w:rsidP="00911907">
      <w:r>
        <w:t>Het word populair maar er kunnen meer Aanmelding stijging komen.</w:t>
      </w:r>
    </w:p>
    <w:p w14:paraId="5D049BDC" w14:textId="77777777" w:rsidR="00911907" w:rsidRDefault="00911907" w:rsidP="00911907">
      <w:r>
        <w:t>Zijn opzoek naar website bouwers.</w:t>
      </w:r>
    </w:p>
    <w:p w14:paraId="14DC4002" w14:textId="77777777" w:rsidR="00911907" w:rsidRDefault="00911907" w:rsidP="00911907">
      <w:r>
        <w:t>Wilt advies voor website</w:t>
      </w:r>
    </w:p>
    <w:p w14:paraId="2F73EEC3" w14:textId="77777777" w:rsidR="003C589C" w:rsidRDefault="003C589C"/>
    <w:p w14:paraId="03DDE87D" w14:textId="77777777" w:rsidR="006D7C18" w:rsidRDefault="006D7C18" w:rsidP="006D7C18">
      <w:r w:rsidRPr="006D7C18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Wat kan jouw projectteam bieden aan de opdrachtgever?</w:t>
      </w:r>
    </w:p>
    <w:p w14:paraId="146B5FE9" w14:textId="01D66937" w:rsidR="006D7C18" w:rsidRDefault="00911907" w:rsidP="006D7C18">
      <w:r w:rsidRPr="00DB6789">
        <w:t>Wij kunnen de gewens</w:t>
      </w:r>
      <w:r w:rsidR="00DB6789" w:rsidRPr="00DB6789">
        <w:t>t</w:t>
      </w:r>
      <w:r w:rsidR="00DB6789">
        <w:t>e dingen toevoegen</w:t>
      </w:r>
      <w:r w:rsidR="00790A44">
        <w:t xml:space="preserve"> en mooi maken. We kunnen het uniek en in een oude stijl maken echt in de stijl van de oude </w:t>
      </w:r>
      <w:r w:rsidR="00266C3C">
        <w:t>Utrechtse</w:t>
      </w:r>
      <w:r w:rsidR="00790A44">
        <w:t xml:space="preserve"> Trechters.</w:t>
      </w:r>
      <w:r w:rsidR="00266C3C">
        <w:t xml:space="preserve"> </w:t>
      </w:r>
      <w:r w:rsidR="00D90A56">
        <w:t>We kunnen het gemakkelijke maken voor de klanten die de website bezoeken en alles duidelijk in beeld krijgen.</w:t>
      </w:r>
      <w:r w:rsidR="004B0966">
        <w:t xml:space="preserve"> </w:t>
      </w:r>
    </w:p>
    <w:p w14:paraId="0539F4B3" w14:textId="638DBB38" w:rsidR="004B0966" w:rsidRPr="00DB6789" w:rsidRDefault="004B0966" w:rsidP="006D7C18">
      <w:r>
        <w:t>U als opdracht gever kunt overal bij kijken zodat u ook zelf dingen kunt toevoegen en mee kunt kijken wat er gebeurt</w:t>
      </w:r>
      <w:r w:rsidR="005016BF">
        <w:t xml:space="preserve"> en betrokken bent bij het maken van de site.</w:t>
      </w:r>
    </w:p>
    <w:p w14:paraId="764B1820" w14:textId="77777777" w:rsidR="006D7C18" w:rsidRDefault="006D7C18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6D7C18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Waarmee maken jullie het eindproduct uniek?</w:t>
      </w:r>
    </w:p>
    <w:p w14:paraId="0C52409E" w14:textId="150873C4" w:rsidR="006D7C18" w:rsidRDefault="0037344F" w:rsidP="006D7C18">
      <w:r w:rsidRPr="0037344F">
        <w:t>Wij kunnen u gemakkelijke aanpasbaa</w:t>
      </w:r>
      <w:r>
        <w:t xml:space="preserve">r aanbieden en alles naar u wens maken. </w:t>
      </w:r>
    </w:p>
    <w:p w14:paraId="004DD2CA" w14:textId="790979A3" w:rsidR="0037344F" w:rsidRDefault="0037344F" w:rsidP="006D7C18">
      <w:r>
        <w:t>Als speciaal iets kunnen wij ook nog</w:t>
      </w:r>
      <w:r w:rsidR="005B028D">
        <w:t xml:space="preserve"> een uitgebreide extra pagina toevoegen die diep ingaat over de geschiedenis van de trechters. </w:t>
      </w:r>
      <w:r w:rsidR="00A4676B">
        <w:t xml:space="preserve"> Ook daar zult u dingen kunnen aanpassen en bent u erbij betrokken.</w:t>
      </w:r>
    </w:p>
    <w:p w14:paraId="7B8C4BDC" w14:textId="0AD52650" w:rsidR="00D301DC" w:rsidRDefault="00D301DC" w:rsidP="006D7C18"/>
    <w:p w14:paraId="2E2B8548" w14:textId="2DF4DC97" w:rsidR="00D301DC" w:rsidRPr="0037344F" w:rsidRDefault="00D301DC" w:rsidP="006D7C18">
      <w:r>
        <w:t xml:space="preserve">Ook een plattengrond </w:t>
      </w:r>
      <w:r w:rsidR="000E180E">
        <w:t>van het gebouw toevoegen.</w:t>
      </w:r>
    </w:p>
    <w:sectPr w:rsidR="00D301DC" w:rsidRPr="0037344F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1897E" w14:textId="77777777" w:rsidR="00362754" w:rsidRDefault="00362754">
      <w:pPr>
        <w:spacing w:after="0" w:line="240" w:lineRule="auto"/>
      </w:pPr>
      <w:r>
        <w:separator/>
      </w:r>
    </w:p>
  </w:endnote>
  <w:endnote w:type="continuationSeparator" w:id="0">
    <w:p w14:paraId="55F46069" w14:textId="77777777" w:rsidR="00362754" w:rsidRDefault="0036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8F88" w14:textId="77777777" w:rsidR="003C589C" w:rsidRDefault="003C589C">
    <w:pPr>
      <w:jc w:val="right"/>
    </w:pPr>
  </w:p>
  <w:p w14:paraId="2EB910E0" w14:textId="77777777" w:rsidR="003C589C" w:rsidRDefault="0036275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0CC92B42" w14:textId="77777777" w:rsidR="003C589C" w:rsidRDefault="0036275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19DCB40" wp14:editId="5D8B26B9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6BD9066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1C8D4896" w14:textId="77777777" w:rsidR="003C589C" w:rsidRDefault="003C589C">
    <w:pPr>
      <w:pStyle w:val="NoSpacing"/>
      <w:rPr>
        <w:sz w:val="2"/>
        <w:szCs w:val="2"/>
      </w:rPr>
    </w:pPr>
  </w:p>
  <w:p w14:paraId="73267283" w14:textId="77777777" w:rsidR="003C589C" w:rsidRDefault="003C589C"/>
  <w:p w14:paraId="25040B7F" w14:textId="77777777" w:rsidR="003C589C" w:rsidRDefault="003C589C"/>
  <w:p w14:paraId="2739BD03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37A5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5B182" w14:textId="77777777" w:rsidR="00362754" w:rsidRDefault="00362754">
      <w:pPr>
        <w:spacing w:after="0" w:line="240" w:lineRule="auto"/>
      </w:pPr>
      <w:r>
        <w:separator/>
      </w:r>
    </w:p>
  </w:footnote>
  <w:footnote w:type="continuationSeparator" w:id="0">
    <w:p w14:paraId="08B5107B" w14:textId="77777777" w:rsidR="00362754" w:rsidRDefault="0036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A44184A" w14:textId="77777777" w:rsidR="003C589C" w:rsidRDefault="006D7C18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Uitgeschreven debriefing</w:t>
        </w:r>
      </w:p>
    </w:sdtContent>
  </w:sdt>
  <w:p w14:paraId="61649D7B" w14:textId="77777777" w:rsidR="003C589C" w:rsidRDefault="0036275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EB163D7"/>
    <w:multiLevelType w:val="hybridMultilevel"/>
    <w:tmpl w:val="432ECAF0"/>
    <w:lvl w:ilvl="0" w:tplc="503C7992">
      <w:start w:val="19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E180E"/>
    <w:rsid w:val="001026D7"/>
    <w:rsid w:val="00266C3C"/>
    <w:rsid w:val="0030726F"/>
    <w:rsid w:val="00362754"/>
    <w:rsid w:val="0037344F"/>
    <w:rsid w:val="003C589C"/>
    <w:rsid w:val="003D09E9"/>
    <w:rsid w:val="004B0966"/>
    <w:rsid w:val="004F7A96"/>
    <w:rsid w:val="005016BF"/>
    <w:rsid w:val="005B028D"/>
    <w:rsid w:val="005F0321"/>
    <w:rsid w:val="006D7C18"/>
    <w:rsid w:val="00790A44"/>
    <w:rsid w:val="00813743"/>
    <w:rsid w:val="00911907"/>
    <w:rsid w:val="00A4676B"/>
    <w:rsid w:val="00B43E3C"/>
    <w:rsid w:val="00D301DC"/>
    <w:rsid w:val="00D90A56"/>
    <w:rsid w:val="00DB6789"/>
    <w:rsid w:val="00F1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65959A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66506BCE3D4899A4BDF872F56A37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4A2EA4-168C-45B0-89D0-5A5A80D98B82}"/>
      </w:docPartPr>
      <w:docPartBody>
        <w:p w:rsidR="003F3AF2" w:rsidRDefault="00B02AFA">
          <w:pPr>
            <w:pStyle w:val="CE66506BCE3D4899A4BDF872F56A37F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3F3AF2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3F3AF2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3F3AF2"/>
    <w:rsid w:val="005E562D"/>
    <w:rsid w:val="00B0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66506BCE3D4899A4BDF872F56A37F7">
    <w:name w:val="CE66506BCE3D4899A4BDF872F56A37F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0BE45CBFA384294502C07DDE9A5FE" ma:contentTypeVersion="7" ma:contentTypeDescription="Een nieuw document maken." ma:contentTypeScope="" ma:versionID="140d4217cf6786517af51c7a697cc751">
  <xsd:schema xmlns:xsd="http://www.w3.org/2001/XMLSchema" xmlns:xs="http://www.w3.org/2001/XMLSchema" xmlns:p="http://schemas.microsoft.com/office/2006/metadata/properties" xmlns:ns3="6a2af6c4-7cb9-4894-8550-42a058230cde" xmlns:ns4="e33d1cd0-8e63-46b0-9f97-7b6eaa7244e5" targetNamespace="http://schemas.microsoft.com/office/2006/metadata/properties" ma:root="true" ma:fieldsID="3c119b947c94cdce9c27177067d3f54b" ns3:_="" ns4:_="">
    <xsd:import namespace="6a2af6c4-7cb9-4894-8550-42a058230cde"/>
    <xsd:import namespace="e33d1cd0-8e63-46b0-9f97-7b6eaa7244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af6c4-7cb9-4894-8550-42a058230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d1cd0-8e63-46b0-9f97-7b6eaa724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5320CCF-25FF-4A39-966B-F3096B866CA5}">
  <ds:schemaRefs>
    <ds:schemaRef ds:uri="e33d1cd0-8e63-46b0-9f97-7b6eaa7244e5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6a2af6c4-7cb9-4894-8550-42a058230cde"/>
  </ds:schemaRefs>
</ds:datastoreItem>
</file>

<file path=customXml/itemProps2.xml><?xml version="1.0" encoding="utf-8"?>
<ds:datastoreItem xmlns:ds="http://schemas.openxmlformats.org/officeDocument/2006/customXml" ds:itemID="{5B0A765A-C49A-469E-A3DB-A9A8FC7BA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4D5DE-86C9-412D-B66B-9AC68255A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af6c4-7cb9-4894-8550-42a058230cde"/>
    <ds:schemaRef ds:uri="e33d1cd0-8e63-46b0-9f97-7b6eaa724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87DB2B-10B9-4DD1-A329-CC40919E95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0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Uitgeschreven debriefing</dc:title>
  <dc:subject>15-11-2021 Jason Tomeij, Stijn van Arkel en Daan wevers. Versie 1</dc:subject>
  <dc:creator>Docent</dc:creator>
  <cp:keywords/>
  <cp:lastModifiedBy>Jason Tomeij</cp:lastModifiedBy>
  <cp:revision>2</cp:revision>
  <cp:lastPrinted>2009-08-05T20:41:00Z</cp:lastPrinted>
  <dcterms:created xsi:type="dcterms:W3CDTF">2021-11-15T10:34:00Z</dcterms:created>
  <dcterms:modified xsi:type="dcterms:W3CDTF">2021-11-15T10:34:00Z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ontentTypeId">
    <vt:lpwstr>0x0101007170BE45CBFA384294502C07DDE9A5FE</vt:lpwstr>
  </property>
</Properties>
</file>