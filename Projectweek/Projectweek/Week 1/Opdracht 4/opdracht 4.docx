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E7122E" w14:textId="479DBF40" w:rsidR="004F7A96" w:rsidRDefault="00516825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46B804A" w14:textId="77777777" w:rsidR="004F7A96" w:rsidRDefault="004F7A96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Datum en versie van het document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2A527C31" w14:textId="6F7CEA12" w:rsidR="006D7C18" w:rsidRDefault="00E30D3B" w:rsidP="006D7C18">
      <w:r w:rsidRPr="00641BFD">
        <w:br/>
      </w:r>
    </w:p>
    <w:p w14:paraId="262C9918" w14:textId="2DD7C587" w:rsidR="00641BFD" w:rsidRDefault="00641BFD" w:rsidP="00641BFD">
      <w:pPr>
        <w:pStyle w:val="ListParagraph"/>
        <w:numPr>
          <w:ilvl w:val="0"/>
          <w:numId w:val="1"/>
        </w:numPr>
      </w:pPr>
      <w:r>
        <w:t>HTML</w:t>
      </w:r>
    </w:p>
    <w:p w14:paraId="49C188F6" w14:textId="1FE5EDC7" w:rsidR="00641BFD" w:rsidRDefault="00641BFD" w:rsidP="00641BFD">
      <w:pPr>
        <w:pStyle w:val="ListParagraph"/>
        <w:numPr>
          <w:ilvl w:val="0"/>
          <w:numId w:val="1"/>
        </w:numPr>
      </w:pPr>
      <w:r>
        <w:t>CSS</w:t>
      </w:r>
    </w:p>
    <w:p w14:paraId="52DF9D58" w14:textId="67758E9C" w:rsidR="00641BFD" w:rsidRDefault="00641BFD" w:rsidP="00641BFD">
      <w:pPr>
        <w:pStyle w:val="ListParagraph"/>
        <w:numPr>
          <w:ilvl w:val="0"/>
          <w:numId w:val="1"/>
        </w:numPr>
      </w:pPr>
      <w:r>
        <w:t>Javascript</w:t>
      </w:r>
    </w:p>
    <w:p w14:paraId="23ECF707" w14:textId="1527DF22" w:rsidR="00641BFD" w:rsidRPr="00641BFD" w:rsidRDefault="00641BFD" w:rsidP="00641BFD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>
        <w:t>Wordpress</w:t>
      </w:r>
      <w:proofErr w:type="spellEnd"/>
      <w:r>
        <w:t xml:space="preserve"> om ervoor te zorgen dat de klant erbij kan</w:t>
      </w:r>
    </w:p>
    <w:p w14:paraId="39733AB8" w14:textId="77777777" w:rsidR="00E30D3B" w:rsidRP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7B2157E4" w14:textId="2FF43670" w:rsidR="006D7C18" w:rsidRPr="00641BFD" w:rsidRDefault="00641BFD" w:rsidP="006D7C18">
      <w:r w:rsidRPr="00641BFD">
        <w:t>Een goeie online server t</w:t>
      </w:r>
      <w:r>
        <w:t>e gebruiken. En altijd testen of niks overbelast raakt.</w:t>
      </w:r>
    </w:p>
    <w:p w14:paraId="4935CE33" w14:textId="77777777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</w:t>
      </w:r>
      <w:proofErr w:type="spellEnd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/Cookies</w:t>
      </w:r>
    </w:p>
    <w:p w14:paraId="3034447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caching</w:t>
      </w:r>
      <w:proofErr w:type="spellEnd"/>
      <w:r>
        <w:t>?</w:t>
      </w:r>
    </w:p>
    <w:p w14:paraId="47067FDC" w14:textId="77777777" w:rsidR="00E30D3B" w:rsidRDefault="00E30D3B" w:rsidP="00E30D3B">
      <w:pPr>
        <w:widowControl w:val="0"/>
        <w:spacing w:after="0" w:line="264" w:lineRule="auto"/>
        <w:contextualSpacing/>
      </w:pPr>
    </w:p>
    <w:p w14:paraId="168CA737" w14:textId="15CADD7B" w:rsidR="00E30D3B" w:rsidRDefault="00641BFD" w:rsidP="00E30D3B">
      <w:pPr>
        <w:widowControl w:val="0"/>
        <w:spacing w:after="0" w:line="264" w:lineRule="auto"/>
        <w:contextualSpacing/>
      </w:pPr>
      <w:r w:rsidRPr="00641BFD">
        <w:rPr>
          <w:b/>
          <w:bCs/>
        </w:rPr>
        <w:t>Cookies</w:t>
      </w:r>
      <w:r>
        <w:t xml:space="preserve">: </w:t>
      </w:r>
      <w:r w:rsidRPr="00641BFD">
        <w:t>word zeker gebruik v</w:t>
      </w:r>
      <w:r>
        <w:t xml:space="preserve">an gemaakt hiermee kunnen we alles onthouden wat de consument bedoet en alles opslaan. </w:t>
      </w:r>
    </w:p>
    <w:p w14:paraId="386681C8" w14:textId="4F8DAA8D" w:rsidR="00641BFD" w:rsidRDefault="00641BFD" w:rsidP="00E30D3B">
      <w:pPr>
        <w:widowControl w:val="0"/>
        <w:spacing w:after="0" w:line="264" w:lineRule="auto"/>
        <w:contextualSpacing/>
      </w:pPr>
    </w:p>
    <w:p w14:paraId="08D4B559" w14:textId="29394545" w:rsidR="00641BFD" w:rsidRPr="00641BFD" w:rsidRDefault="00641BFD" w:rsidP="00E30D3B">
      <w:pPr>
        <w:widowControl w:val="0"/>
        <w:spacing w:after="0" w:line="264" w:lineRule="auto"/>
        <w:contextualSpacing/>
      </w:pPr>
      <w:proofErr w:type="spellStart"/>
      <w:r w:rsidRPr="00641BFD">
        <w:rPr>
          <w:b/>
          <w:bCs/>
        </w:rPr>
        <w:t>Caching</w:t>
      </w:r>
      <w:proofErr w:type="spellEnd"/>
      <w:r>
        <w:t xml:space="preserve">: </w:t>
      </w:r>
    </w:p>
    <w:p w14:paraId="2CF7AFDD" w14:textId="5C7F1A09" w:rsid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Databaseontwerp</w:t>
      </w:r>
      <w:r w:rsidR="00516825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(optioneel)</w:t>
      </w:r>
    </w:p>
    <w:p w14:paraId="352284AE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848E76C" w14:textId="550A122A" w:rsidR="001277A9" w:rsidRDefault="00641BFD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XAMPP Database gebruiken</w:t>
      </w:r>
    </w:p>
    <w:p w14:paraId="6FE2D666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Optioneel: neem een database diagram op</w:t>
      </w:r>
    </w:p>
    <w:p w14:paraId="6C4801C9" w14:textId="77777777" w:rsidR="00E30D3B" w:rsidRDefault="00E30D3B" w:rsidP="00AE1D62">
      <w:pPr>
        <w:rPr>
          <w:b/>
        </w:rPr>
      </w:pPr>
    </w:p>
    <w:p w14:paraId="21796A3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9ED877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873C4BD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Beveiligingsmodel (optioneel)</w:t>
      </w:r>
    </w:p>
    <w:p w14:paraId="4C4F69F1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08DEF9A" w14:textId="7AB5E1E9" w:rsidR="001277A9" w:rsidRDefault="00641BFD" w:rsidP="00641BFD">
      <w:pPr>
        <w:pStyle w:val="ListParagraph"/>
        <w:widowControl w:val="0"/>
        <w:numPr>
          <w:ilvl w:val="0"/>
          <w:numId w:val="1"/>
        </w:numPr>
        <w:spacing w:after="0" w:line="264" w:lineRule="auto"/>
      </w:pPr>
      <w:r>
        <w:t xml:space="preserve">Een goede </w:t>
      </w:r>
      <w:r w:rsidR="000C33A5">
        <w:t xml:space="preserve">Beveiliging </w:t>
      </w:r>
      <w:r>
        <w:t xml:space="preserve"> met 2 stap </w:t>
      </w:r>
      <w:r w:rsidR="000C33A5">
        <w:t>authenticatie</w:t>
      </w:r>
      <w:r>
        <w:t xml:space="preserve"> en goed beschermend wachtwoord</w:t>
      </w:r>
    </w:p>
    <w:p w14:paraId="002D97A7" w14:textId="77777777" w:rsidR="00AE1D62" w:rsidRDefault="00AE1D62" w:rsidP="00AE1D62">
      <w:pPr>
        <w:rPr>
          <w:b/>
        </w:rPr>
      </w:pPr>
    </w:p>
    <w:p w14:paraId="701F97B0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Z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oekfunctionaliteit (optioneel)</w:t>
      </w:r>
    </w:p>
    <w:p w14:paraId="070B39B9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54B21698" w14:textId="08AD3A7E" w:rsidR="001277A9" w:rsidRDefault="00641BFD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De website een naam geven die snel vindbaar is</w:t>
      </w:r>
    </w:p>
    <w:p w14:paraId="4F199B63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46AFA76" w14:textId="77777777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77777777" w:rsidR="001277A9" w:rsidRDefault="001277A9" w:rsidP="001277A9">
      <w:pPr>
        <w:widowControl w:val="0"/>
        <w:spacing w:after="0" w:line="264" w:lineRule="auto"/>
        <w:contextualSpacing/>
      </w:pPr>
      <w:proofErr w:type="spellStart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API’s</w:t>
      </w:r>
      <w:proofErr w:type="spellEnd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(optioneel)</w:t>
      </w:r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API’s</w:t>
      </w:r>
      <w:proofErr w:type="spellEnd"/>
      <w:r>
        <w:t>?</w:t>
      </w:r>
    </w:p>
    <w:p w14:paraId="78826B79" w14:textId="77777777" w:rsidR="001277A9" w:rsidRDefault="001277A9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Beschrijf dan de werking</w:t>
      </w:r>
    </w:p>
    <w:p w14:paraId="3E61F924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77777777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 (optioneel)</w:t>
      </w:r>
    </w:p>
    <w:p w14:paraId="3ECB78C4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EE4C3B5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5EE8" w14:textId="77777777" w:rsidR="00F87FC9" w:rsidRDefault="00F87FC9">
      <w:pPr>
        <w:spacing w:after="0" w:line="240" w:lineRule="auto"/>
      </w:pPr>
      <w:r>
        <w:separator/>
      </w:r>
    </w:p>
  </w:endnote>
  <w:endnote w:type="continuationSeparator" w:id="0">
    <w:p w14:paraId="5F62B22D" w14:textId="77777777" w:rsidR="00F87FC9" w:rsidRDefault="00F8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3E59E9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NoSpacing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351A" w14:textId="77777777" w:rsidR="00F87FC9" w:rsidRDefault="00F87FC9">
      <w:pPr>
        <w:spacing w:after="0" w:line="240" w:lineRule="auto"/>
      </w:pPr>
      <w:r>
        <w:separator/>
      </w:r>
    </w:p>
  </w:footnote>
  <w:footnote w:type="continuationSeparator" w:id="0">
    <w:p w14:paraId="05875A82" w14:textId="77777777" w:rsidR="00F87FC9" w:rsidRDefault="00F8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C33A5"/>
    <w:rsid w:val="001277A9"/>
    <w:rsid w:val="00206C64"/>
    <w:rsid w:val="003C589C"/>
    <w:rsid w:val="004F7A96"/>
    <w:rsid w:val="00516825"/>
    <w:rsid w:val="00641BFD"/>
    <w:rsid w:val="006D7C18"/>
    <w:rsid w:val="007A3F96"/>
    <w:rsid w:val="00944094"/>
    <w:rsid w:val="00A3424C"/>
    <w:rsid w:val="00A914FF"/>
    <w:rsid w:val="00AE1D62"/>
    <w:rsid w:val="00E30D3B"/>
    <w:rsid w:val="00F87FC9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5969AE"/>
    <w:rsid w:val="005E562D"/>
    <w:rsid w:val="008174DB"/>
    <w:rsid w:val="00BC003F"/>
    <w:rsid w:val="00F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30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Functioneel Ontwerp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Datum en versie van het document</dc:subject>
  <dc:creator>Docent</dc:creator>
  <cp:keywords/>
  <cp:lastModifiedBy>Jason Tomeij</cp:lastModifiedBy>
  <cp:revision>4</cp:revision>
  <cp:lastPrinted>2009-08-05T20:41:00Z</cp:lastPrinted>
  <dcterms:created xsi:type="dcterms:W3CDTF">2021-11-17T15:54:00Z</dcterms:created>
  <dcterms:modified xsi:type="dcterms:W3CDTF">2021-11-18T08:14:00Z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