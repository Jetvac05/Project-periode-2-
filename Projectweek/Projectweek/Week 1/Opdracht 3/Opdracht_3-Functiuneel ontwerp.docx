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6F7C4360" w14:textId="77777777" w:rsidR="003C589C" w:rsidRDefault="003C589C"/>
        <w:tbl>
          <w:tblPr>
            <w:tblpPr w:leftFromText="187" w:rightFromText="187" w:bottomFromText="720" w:vertAnchor="page" w:horzAnchor="margin" w:tblpXSpec="center" w:tblpY="5108"/>
            <w:tblW w:w="4600" w:type="pct"/>
            <w:tblCellMar>
              <w:left w:w="288" w:type="dxa"/>
              <w:right w:w="288" w:type="dxa"/>
            </w:tblCellMar>
            <w:tblLook w:val="04A0" w:firstRow="1" w:lastRow="0" w:firstColumn="1" w:lastColumn="0" w:noHBand="0" w:noVBand="1"/>
          </w:tblPr>
          <w:tblGrid>
            <w:gridCol w:w="9274"/>
          </w:tblGrid>
          <w:tr w:rsidR="004F7A96" w14:paraId="44106D3A" w14:textId="77777777" w:rsidTr="004F7A96">
            <w:tc>
              <w:tcPr>
                <w:tcW w:w="9274" w:type="dxa"/>
              </w:tcPr>
              <w:sdt>
                <w:sdtPr>
                  <w:rPr>
                    <w:sz w:val="96"/>
                  </w:rPr>
                  <w:alias w:val="Titel"/>
                  <w:id w:val="-308007970"/>
                  <w:placeholder>
                    <w:docPart w:val="50C0634CDF384564BC747C9D073A72B4"/>
                  </w:placeholder>
                  <w:dataBinding w:prefixMappings="xmlns:ns0='http://schemas.openxmlformats.org/package/2006/metadata/core-properties' xmlns:ns1='http://purl.org/dc/elements/1.1/'" w:xpath="/ns0:coreProperties[1]/ns1:title[1]" w:storeItemID="{6C3C8BC8-F283-45AE-878A-BAB7291924A1}"/>
                  <w:text/>
                </w:sdtPr>
                <w:sdtEndPr/>
                <w:sdtContent>
                  <w:p w14:paraId="0D31A194" w14:textId="77777777" w:rsidR="004F7A96" w:rsidRDefault="00B55B87" w:rsidP="00FE3C2E">
                    <w:pPr>
                      <w:pStyle w:val="Title"/>
                      <w:jc w:val="center"/>
                      <w:rPr>
                        <w:sz w:val="96"/>
                      </w:rPr>
                    </w:pPr>
                    <w:r>
                      <w:rPr>
                        <w:sz w:val="96"/>
                      </w:rPr>
                      <w:t>Functioneel Ontwerp</w:t>
                    </w:r>
                  </w:p>
                </w:sdtContent>
              </w:sdt>
            </w:tc>
          </w:tr>
          <w:tr w:rsidR="004F7A96" w14:paraId="09870BB1" w14:textId="77777777" w:rsidTr="004F7A96">
            <w:tc>
              <w:tcPr>
                <w:tcW w:w="0" w:type="auto"/>
                <w:vAlign w:val="bottom"/>
              </w:tcPr>
              <w:sdt>
                <w:sdtPr>
                  <w:rPr>
                    <w:sz w:val="36"/>
                    <w:szCs w:val="36"/>
                  </w:rPr>
                  <w:alias w:val="Ondertitel"/>
                  <w:id w:val="758173203"/>
                  <w:placeholder>
                    <w:docPart w:val="E1830218A1044356A218624EBCA13FFE"/>
                  </w:placeholder>
                  <w:dataBinding w:prefixMappings="xmlns:ns0='http://schemas.openxmlformats.org/package/2006/metadata/core-properties' xmlns:ns1='http://purl.org/dc/elements/1.1/'" w:xpath="/ns0:coreProperties[1]/ns1:subject[1]" w:storeItemID="{6C3C8BC8-F283-45AE-878A-BAB7291924A1}"/>
                  <w:text/>
                </w:sdtPr>
                <w:sdtEndPr/>
                <w:sdtContent>
                  <w:p w14:paraId="453B2855" w14:textId="032C3DA0" w:rsidR="004F7A96" w:rsidRDefault="00B55B87" w:rsidP="004F7A96">
                    <w:pPr>
                      <w:pStyle w:val="Subtitle"/>
                      <w:jc w:val="center"/>
                      <w:rPr>
                        <w:sz w:val="36"/>
                        <w:szCs w:val="36"/>
                      </w:rPr>
                    </w:pPr>
                    <w:r>
                      <w:rPr>
                        <w:sz w:val="36"/>
                        <w:szCs w:val="36"/>
                      </w:rPr>
                      <w:t>18-11-2021 Gemaakt door: Jason Tomeij, Stijn van Arkel en Daan Wevers</w:t>
                    </w:r>
                  </w:p>
                </w:sdtContent>
              </w:sdt>
            </w:tc>
          </w:tr>
          <w:tr w:rsidR="004F7A96" w14:paraId="2C04731E" w14:textId="77777777" w:rsidTr="004F7A96">
            <w:tc>
              <w:tcPr>
                <w:tcW w:w="0" w:type="auto"/>
                <w:vAlign w:val="bottom"/>
              </w:tcPr>
              <w:p w14:paraId="1CD82B5E" w14:textId="77777777" w:rsidR="004F7A96" w:rsidRDefault="004F7A96" w:rsidP="004F7A96"/>
            </w:tc>
          </w:tr>
          <w:tr w:rsidR="004F7A96" w14:paraId="246ABB32" w14:textId="77777777" w:rsidTr="004F7A96">
            <w:tc>
              <w:tcPr>
                <w:tcW w:w="0" w:type="auto"/>
                <w:vAlign w:val="bottom"/>
              </w:tcPr>
              <w:p w14:paraId="41C101B1" w14:textId="77777777" w:rsidR="004F7A96" w:rsidRDefault="004F7A96" w:rsidP="004F7A96">
                <w:pPr>
                  <w:jc w:val="center"/>
                </w:pPr>
              </w:p>
            </w:tc>
          </w:tr>
          <w:tr w:rsidR="004F7A96" w14:paraId="59FBE0FB" w14:textId="77777777" w:rsidTr="004F7A96">
            <w:tc>
              <w:tcPr>
                <w:tcW w:w="0" w:type="auto"/>
                <w:vAlign w:val="bottom"/>
              </w:tcPr>
              <w:p w14:paraId="2D9C231D" w14:textId="77777777" w:rsidR="004F7A96" w:rsidRDefault="004F7A96" w:rsidP="004F7A96">
                <w:pPr>
                  <w:jc w:val="center"/>
                </w:pPr>
              </w:p>
            </w:tc>
          </w:tr>
        </w:tbl>
        <w:p w14:paraId="2EF2E808" w14:textId="77777777" w:rsidR="003C589C" w:rsidRDefault="00446490">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14:paraId="37BC557F" w14:textId="77777777" w:rsidR="00E30D3B" w:rsidRDefault="00E30D3B">
      <w:pPr>
        <w:pStyle w:val="Heading1"/>
        <w:rPr>
          <w:bCs w:val="0"/>
          <w:i w:val="0"/>
          <w:color w:val="2F5897" w:themeColor="text2"/>
          <w:spacing w:val="5"/>
          <w:kern w:val="28"/>
          <w:sz w:val="52"/>
          <w:szCs w:val="56"/>
          <w14:ligatures w14:val="standardContextual"/>
          <w14:cntxtAlts/>
        </w:rPr>
      </w:pPr>
      <w:r w:rsidRPr="00E30D3B">
        <w:rPr>
          <w:bCs w:val="0"/>
          <w:i w:val="0"/>
          <w:color w:val="2F5897" w:themeColor="text2"/>
          <w:spacing w:val="5"/>
          <w:kern w:val="28"/>
          <w:sz w:val="52"/>
          <w:szCs w:val="56"/>
          <w14:ligatures w14:val="standardContextual"/>
          <w14:cntxtAlts/>
        </w:rPr>
        <w:lastRenderedPageBreak/>
        <w:t xml:space="preserve">Beschrijving van werking van onderdelen van je product </w:t>
      </w:r>
    </w:p>
    <w:p w14:paraId="4F28B3C4" w14:textId="77777777" w:rsidR="00E30D3B" w:rsidRPr="00E30D3B" w:rsidRDefault="00E30D3B" w:rsidP="00E30D3B"/>
    <w:p w14:paraId="67853CBE" w14:textId="77777777" w:rsidR="00E30D3B" w:rsidRDefault="00E30D3B" w:rsidP="00E30D3B">
      <w:pPr>
        <w:widowControl w:val="0"/>
        <w:numPr>
          <w:ilvl w:val="1"/>
          <w:numId w:val="1"/>
        </w:numPr>
        <w:spacing w:after="0" w:line="264" w:lineRule="auto"/>
        <w:ind w:left="1440" w:hanging="360"/>
        <w:contextualSpacing/>
      </w:pPr>
      <w:r>
        <w:t>Welke onderdelen zijn er?</w:t>
      </w:r>
    </w:p>
    <w:p w14:paraId="7D783D5B" w14:textId="77777777" w:rsidR="00E30D3B" w:rsidRDefault="00E30D3B" w:rsidP="00E30D3B">
      <w:pPr>
        <w:widowControl w:val="0"/>
        <w:numPr>
          <w:ilvl w:val="1"/>
          <w:numId w:val="1"/>
        </w:numPr>
        <w:spacing w:after="0" w:line="264" w:lineRule="auto"/>
        <w:ind w:left="1440" w:hanging="360"/>
        <w:contextualSpacing/>
      </w:pPr>
      <w:r>
        <w:t>Wat is het doel van de onderdelen?</w:t>
      </w:r>
    </w:p>
    <w:p w14:paraId="08D6C153" w14:textId="77777777" w:rsidR="00E30D3B" w:rsidRDefault="00E30D3B" w:rsidP="00E30D3B">
      <w:pPr>
        <w:widowControl w:val="0"/>
        <w:numPr>
          <w:ilvl w:val="1"/>
          <w:numId w:val="1"/>
        </w:numPr>
        <w:spacing w:after="0" w:line="264" w:lineRule="auto"/>
        <w:ind w:left="1440" w:hanging="360"/>
        <w:contextualSpacing/>
      </w:pPr>
      <w:r>
        <w:t>Hoe werken de onderdelen? (nog geen technische details)</w:t>
      </w:r>
    </w:p>
    <w:p w14:paraId="31C34AF8" w14:textId="25560E12" w:rsidR="006D7C18" w:rsidRDefault="00E30D3B" w:rsidP="00B55B87">
      <w:pPr>
        <w:ind w:left="360"/>
      </w:pPr>
      <w:r w:rsidRPr="00B55B87">
        <w:br/>
      </w:r>
      <w:r w:rsidR="00B55B87">
        <w:t>-  Voorkant</w:t>
      </w:r>
    </w:p>
    <w:p w14:paraId="7A96C09D" w14:textId="7166871A" w:rsidR="00B55B87" w:rsidRDefault="00B55B87" w:rsidP="00B55B87">
      <w:pPr>
        <w:pStyle w:val="ListParagraph"/>
        <w:numPr>
          <w:ilvl w:val="0"/>
          <w:numId w:val="1"/>
        </w:numPr>
      </w:pPr>
      <w:r>
        <w:t>Achterkant</w:t>
      </w:r>
    </w:p>
    <w:p w14:paraId="0559E3FD" w14:textId="5C6B27FD" w:rsidR="00B55B87" w:rsidRDefault="00B55B87" w:rsidP="00B55B87">
      <w:pPr>
        <w:pStyle w:val="ListParagraph"/>
        <w:numPr>
          <w:ilvl w:val="0"/>
          <w:numId w:val="1"/>
        </w:numPr>
      </w:pPr>
      <w:proofErr w:type="spellStart"/>
      <w:r>
        <w:t>Wordpress</w:t>
      </w:r>
      <w:proofErr w:type="spellEnd"/>
    </w:p>
    <w:p w14:paraId="15E9FDAA" w14:textId="1888B7BD" w:rsidR="00B55B87" w:rsidRDefault="00B55B87" w:rsidP="00B55B87"/>
    <w:p w14:paraId="4FFD85DB" w14:textId="26331064" w:rsidR="00B55B87" w:rsidRDefault="00B55B87" w:rsidP="00B55B87">
      <w:r>
        <w:rPr>
          <w:b/>
          <w:bCs/>
        </w:rPr>
        <w:t xml:space="preserve">Voorkant: </w:t>
      </w:r>
      <w:r>
        <w:t xml:space="preserve">Met de voorkant willen wij ervoor zorgen dat alles er mooi uitziet hiermee gaan we werken met </w:t>
      </w:r>
      <w:proofErr w:type="spellStart"/>
      <w:r>
        <w:t>css</w:t>
      </w:r>
      <w:proofErr w:type="spellEnd"/>
      <w:r>
        <w:t xml:space="preserve"> en HTML om de echte oud Utrechtsen kleuren te verbinden met de trechters en de consument er nieuwsgierig mee te maken.</w:t>
      </w:r>
    </w:p>
    <w:p w14:paraId="100885F4" w14:textId="692EBD5E" w:rsidR="00B55B87" w:rsidRDefault="00B55B87" w:rsidP="00B55B87">
      <w:r>
        <w:rPr>
          <w:b/>
          <w:bCs/>
        </w:rPr>
        <w:t xml:space="preserve">Achterkant: </w:t>
      </w:r>
      <w:r>
        <w:t>We gaan met de achterkant ervoor zorgen dat alles goed werkt met javascript en meerdere dingen. En dingen kan opslaan door gebruik van cookies en databases.</w:t>
      </w:r>
    </w:p>
    <w:p w14:paraId="4123B90F" w14:textId="68026919" w:rsidR="00B55B87" w:rsidRPr="00B55B87" w:rsidRDefault="00B55B87" w:rsidP="00B55B87">
      <w:proofErr w:type="spellStart"/>
      <w:r>
        <w:rPr>
          <w:b/>
          <w:bCs/>
        </w:rPr>
        <w:t>Wordpress</w:t>
      </w:r>
      <w:proofErr w:type="spellEnd"/>
      <w:r>
        <w:t xml:space="preserve">: Met </w:t>
      </w:r>
      <w:proofErr w:type="spellStart"/>
      <w:r>
        <w:t>wordpress</w:t>
      </w:r>
      <w:proofErr w:type="spellEnd"/>
      <w:r>
        <w:t xml:space="preserve"> gaan wij ervoor zorgen dat de klant er gemakkelijk bij kan en vervolgens zelf dingen kan aanpassen naar wat die zelf wenst.</w:t>
      </w:r>
    </w:p>
    <w:p w14:paraId="2C1FE051" w14:textId="77777777" w:rsidR="00E30D3B"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E30D3B">
        <w:rPr>
          <w:rFonts w:asciiTheme="majorHAnsi" w:eastAsiaTheme="majorEastAsia" w:hAnsiTheme="majorHAnsi" w:cstheme="majorBidi"/>
          <w:color w:val="2F5897" w:themeColor="text2"/>
          <w:spacing w:val="5"/>
          <w:kern w:val="28"/>
          <w:sz w:val="52"/>
          <w:szCs w:val="56"/>
          <w14:ligatures w14:val="standardContextual"/>
          <w14:cntxtAlts/>
        </w:rPr>
        <w:t>Usability</w:t>
      </w:r>
      <w:proofErr w:type="spellEnd"/>
      <w:r w:rsidRPr="00E30D3B">
        <w:rPr>
          <w:rFonts w:asciiTheme="majorHAnsi" w:eastAsiaTheme="majorEastAsia" w:hAnsiTheme="majorHAnsi" w:cstheme="majorBidi"/>
          <w:color w:val="2F5897" w:themeColor="text2"/>
          <w:spacing w:val="5"/>
          <w:kern w:val="28"/>
          <w:sz w:val="52"/>
          <w:szCs w:val="56"/>
          <w14:ligatures w14:val="standardContextual"/>
          <w14:cntxtAlts/>
        </w:rPr>
        <w:t xml:space="preserve"> (gebruiksvriendelijkheid)</w:t>
      </w:r>
    </w:p>
    <w:p w14:paraId="5DED3D32" w14:textId="77777777" w:rsidR="00E30D3B"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
    <w:p w14:paraId="715182B9" w14:textId="77777777" w:rsidR="00E30D3B" w:rsidRDefault="00E30D3B" w:rsidP="00E30D3B">
      <w:pPr>
        <w:widowControl w:val="0"/>
        <w:numPr>
          <w:ilvl w:val="1"/>
          <w:numId w:val="1"/>
        </w:numPr>
        <w:spacing w:after="0" w:line="264" w:lineRule="auto"/>
        <w:ind w:left="1440" w:hanging="360"/>
        <w:contextualSpacing/>
      </w:pPr>
      <w:r>
        <w:t>Welke ideeën zijn er bedacht voor een gebruiksvriendelijke beleving van het eindproduct?</w:t>
      </w:r>
    </w:p>
    <w:p w14:paraId="5F10F20F" w14:textId="77777777" w:rsidR="00E30D3B" w:rsidRDefault="00E30D3B" w:rsidP="00E30D3B">
      <w:pPr>
        <w:widowControl w:val="0"/>
        <w:spacing w:after="0" w:line="264" w:lineRule="auto"/>
        <w:ind w:left="1440"/>
        <w:contextualSpacing/>
      </w:pPr>
    </w:p>
    <w:p w14:paraId="28231739" w14:textId="416D7F55" w:rsidR="006D7C18" w:rsidRPr="00B55B87" w:rsidRDefault="00B55B87" w:rsidP="006D7C18">
      <w:r w:rsidRPr="00B55B87">
        <w:t>Voor de gebruiksvriendelijkheid h</w:t>
      </w:r>
      <w:r>
        <w:t>ebben wij ervoor gekozen om menu’s te maken en makkelijke buttons om op te klikken zodat je snel en gemakkelijk overal bij kan. De site zal niet ingewikkeld worden het zal makkelijk en voor iedereen te begrijpen we maken het voor Mobile Tablet en PC werkend zodat alles goed in beeld is</w:t>
      </w:r>
    </w:p>
    <w:p w14:paraId="34EF8AFA" w14:textId="77777777" w:rsidR="00B55B87" w:rsidRDefault="00B55B87" w:rsidP="006D7C18">
      <w:pPr>
        <w:rPr>
          <w:rFonts w:asciiTheme="majorHAnsi" w:eastAsiaTheme="majorEastAsia" w:hAnsiTheme="majorHAnsi" w:cstheme="majorBidi"/>
          <w:color w:val="2F5897" w:themeColor="text2"/>
          <w:spacing w:val="5"/>
          <w:kern w:val="28"/>
          <w:sz w:val="52"/>
          <w:szCs w:val="56"/>
          <w14:ligatures w14:val="standardContextual"/>
          <w14:cntxtAlts/>
        </w:rPr>
      </w:pPr>
    </w:p>
    <w:p w14:paraId="653E9D27" w14:textId="20BAAF9B" w:rsidR="00E30D3B" w:rsidRDefault="00E30D3B" w:rsidP="006D7C18">
      <w:pPr>
        <w:rPr>
          <w:rFonts w:asciiTheme="majorHAnsi" w:eastAsiaTheme="majorEastAsia" w:hAnsiTheme="majorHAnsi" w:cstheme="majorBidi"/>
          <w:color w:val="2F5897" w:themeColor="text2"/>
          <w:spacing w:val="5"/>
          <w:kern w:val="28"/>
          <w:sz w:val="52"/>
          <w:szCs w:val="56"/>
          <w14:ligatures w14:val="standardContextual"/>
          <w14:cntxtAlts/>
        </w:rPr>
      </w:pPr>
      <w:r w:rsidRPr="00E30D3B">
        <w:rPr>
          <w:rFonts w:asciiTheme="majorHAnsi" w:eastAsiaTheme="majorEastAsia" w:hAnsiTheme="majorHAnsi" w:cstheme="majorBidi"/>
          <w:color w:val="2F5897" w:themeColor="text2"/>
          <w:spacing w:val="5"/>
          <w:kern w:val="28"/>
          <w:sz w:val="52"/>
          <w:szCs w:val="56"/>
          <w14:ligatures w14:val="standardContextual"/>
          <w14:cntxtAlts/>
        </w:rPr>
        <w:lastRenderedPageBreak/>
        <w:t>Doelgroeponderzoek</w:t>
      </w:r>
    </w:p>
    <w:p w14:paraId="2E1FCAE5" w14:textId="77777777" w:rsidR="00E30D3B" w:rsidRDefault="00E30D3B" w:rsidP="00E30D3B">
      <w:pPr>
        <w:widowControl w:val="0"/>
        <w:numPr>
          <w:ilvl w:val="1"/>
          <w:numId w:val="1"/>
        </w:numPr>
        <w:spacing w:after="0" w:line="264" w:lineRule="auto"/>
        <w:ind w:left="1440" w:hanging="360"/>
        <w:contextualSpacing/>
      </w:pPr>
      <w:r>
        <w:t>Welke doelgroep gaat het eindproduct gebruiken?</w:t>
      </w:r>
    </w:p>
    <w:p w14:paraId="14B771FC" w14:textId="77777777" w:rsidR="00E30D3B" w:rsidRDefault="00E30D3B" w:rsidP="006D7C18">
      <w:pPr>
        <w:widowControl w:val="0"/>
        <w:numPr>
          <w:ilvl w:val="1"/>
          <w:numId w:val="1"/>
        </w:numPr>
        <w:spacing w:after="0" w:line="264" w:lineRule="auto"/>
        <w:ind w:left="1440" w:hanging="360"/>
        <w:contextualSpacing/>
      </w:pPr>
      <w:r>
        <w:t>Wat zijn de kenmerken van deze doelgroep?</w:t>
      </w:r>
    </w:p>
    <w:p w14:paraId="5C9C8C43" w14:textId="77777777" w:rsidR="00E30D3B" w:rsidRDefault="00E30D3B" w:rsidP="00E30D3B">
      <w:pPr>
        <w:widowControl w:val="0"/>
        <w:spacing w:after="0" w:line="264" w:lineRule="auto"/>
        <w:contextualSpacing/>
      </w:pPr>
    </w:p>
    <w:p w14:paraId="7CBDDD9F" w14:textId="45ACDD87" w:rsidR="006D7C18" w:rsidRDefault="00B55B87" w:rsidP="00E30D3B">
      <w:pPr>
        <w:widowControl w:val="0"/>
        <w:spacing w:after="0" w:line="264" w:lineRule="auto"/>
        <w:contextualSpacing/>
      </w:pPr>
      <w:r w:rsidRPr="00B55B87">
        <w:rPr>
          <w:b/>
          <w:bCs/>
        </w:rPr>
        <w:t xml:space="preserve">Doelgroep: </w:t>
      </w:r>
      <w:r w:rsidRPr="00B55B87">
        <w:t>De doelgroep v</w:t>
      </w:r>
      <w:r>
        <w:t>an de site zijn mensen die opzoek zijn naar een Kantoor om vergaderingen of andere dingen in te houden.  De groep valt onder volwassenen.</w:t>
      </w:r>
    </w:p>
    <w:p w14:paraId="2219EC0F" w14:textId="6DE570EB" w:rsidR="00E30D3B" w:rsidRPr="00435AA0" w:rsidRDefault="00B55B87" w:rsidP="00435AA0">
      <w:pPr>
        <w:widowControl w:val="0"/>
        <w:spacing w:after="0" w:line="264" w:lineRule="auto"/>
        <w:contextualSpacing/>
      </w:pPr>
      <w:r>
        <w:rPr>
          <w:b/>
          <w:bCs/>
        </w:rPr>
        <w:t xml:space="preserve">Kenmerken van de groep: </w:t>
      </w:r>
      <w:r>
        <w:t>Bedrijven die opzoek zijn naar extra kantoren.</w:t>
      </w:r>
    </w:p>
    <w:p w14:paraId="60E5014D" w14:textId="77777777" w:rsidR="00435AA0" w:rsidRDefault="00435AA0" w:rsidP="00AE1D62">
      <w:pPr>
        <w:rPr>
          <w:rFonts w:asciiTheme="majorHAnsi" w:eastAsiaTheme="majorEastAsia" w:hAnsiTheme="majorHAnsi" w:cstheme="majorBidi"/>
          <w:color w:val="2F5897" w:themeColor="text2"/>
          <w:spacing w:val="5"/>
          <w:kern w:val="28"/>
          <w:sz w:val="52"/>
          <w:szCs w:val="56"/>
          <w14:ligatures w14:val="standardContextual"/>
          <w14:cntxtAlts/>
        </w:rPr>
      </w:pPr>
    </w:p>
    <w:p w14:paraId="5781C04F" w14:textId="1629E93A" w:rsidR="00E30D3B" w:rsidRDefault="00E30D3B" w:rsidP="00AE1D62">
      <w:pPr>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E30D3B">
        <w:rPr>
          <w:rFonts w:asciiTheme="majorHAnsi" w:eastAsiaTheme="majorEastAsia" w:hAnsiTheme="majorHAnsi" w:cstheme="majorBidi"/>
          <w:color w:val="2F5897" w:themeColor="text2"/>
          <w:spacing w:val="5"/>
          <w:kern w:val="28"/>
          <w:sz w:val="52"/>
          <w:szCs w:val="56"/>
          <w14:ligatures w14:val="standardContextual"/>
          <w14:cntxtAlts/>
        </w:rPr>
        <w:t>Wireframes</w:t>
      </w:r>
      <w:proofErr w:type="spellEnd"/>
    </w:p>
    <w:p w14:paraId="27BB6DC5" w14:textId="77777777" w:rsidR="00E30D3B" w:rsidRDefault="00E30D3B" w:rsidP="00E30D3B">
      <w:pPr>
        <w:widowControl w:val="0"/>
        <w:numPr>
          <w:ilvl w:val="1"/>
          <w:numId w:val="1"/>
        </w:numPr>
        <w:spacing w:after="0" w:line="264" w:lineRule="auto"/>
        <w:ind w:left="1440" w:hanging="360"/>
        <w:contextualSpacing/>
      </w:pPr>
      <w:r>
        <w:t xml:space="preserve">Werk </w:t>
      </w:r>
      <w:proofErr w:type="spellStart"/>
      <w:r>
        <w:t>wireframes</w:t>
      </w:r>
      <w:proofErr w:type="spellEnd"/>
      <w:r>
        <w:t xml:space="preserve"> uit van onderdelen van het eindproduct</w:t>
      </w:r>
    </w:p>
    <w:p w14:paraId="5C6ED497" w14:textId="77777777" w:rsidR="00E30D3B" w:rsidRDefault="00E30D3B" w:rsidP="00AE1D62">
      <w:pPr>
        <w:rPr>
          <w:b/>
        </w:rPr>
      </w:pPr>
    </w:p>
    <w:p w14:paraId="22DE7D46" w14:textId="0BB92624" w:rsidR="00E30D3B" w:rsidRDefault="00E30D3B" w:rsidP="00AE1D62">
      <w:pPr>
        <w:rPr>
          <w:b/>
        </w:rPr>
      </w:pPr>
      <w:r w:rsidRPr="00FD7530">
        <w:rPr>
          <w:b/>
        </w:rPr>
        <w:lastRenderedPageBreak/>
        <w:t xml:space="preserve">Plaats hier </w:t>
      </w:r>
      <w:proofErr w:type="spellStart"/>
      <w:r w:rsidRPr="00FD7530">
        <w:rPr>
          <w:b/>
        </w:rPr>
        <w:t>wireframes</w:t>
      </w:r>
      <w:proofErr w:type="spellEnd"/>
      <w:r w:rsidRPr="00FD7530">
        <w:rPr>
          <w:b/>
        </w:rPr>
        <w:br/>
      </w:r>
      <w:r w:rsidR="00FD7530">
        <w:rPr>
          <w:rFonts w:asciiTheme="majorHAnsi" w:eastAsiaTheme="majorEastAsia" w:hAnsiTheme="majorHAnsi" w:cstheme="majorBidi"/>
          <w:b/>
          <w:noProof/>
          <w:color w:val="2F5897" w:themeColor="text2"/>
          <w:spacing w:val="5"/>
          <w:kern w:val="28"/>
          <w:sz w:val="52"/>
          <w:szCs w:val="56"/>
          <w:lang w:val="en-US"/>
          <w14:ligatures w14:val="standardContextual"/>
          <w14:cntxtAlts/>
        </w:rPr>
        <w:drawing>
          <wp:inline distT="0" distB="0" distL="0" distR="0" wp14:anchorId="46D79029" wp14:editId="5FC3B413">
            <wp:extent cx="4582018" cy="3436514"/>
            <wp:effectExtent l="127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4585209" cy="3438907"/>
                    </a:xfrm>
                    <a:prstGeom prst="rect">
                      <a:avLst/>
                    </a:prstGeom>
                    <a:noFill/>
                    <a:ln>
                      <a:noFill/>
                    </a:ln>
                  </pic:spPr>
                </pic:pic>
              </a:graphicData>
            </a:graphic>
          </wp:inline>
        </w:drawing>
      </w:r>
    </w:p>
    <w:p w14:paraId="58F8EF2B" w14:textId="76CE73D5" w:rsidR="00230A41" w:rsidRPr="00230A41" w:rsidRDefault="00230A41" w:rsidP="00AE1D62">
      <w:pPr>
        <w:rPr>
          <w:rFonts w:asciiTheme="majorHAnsi" w:eastAsiaTheme="majorEastAsia" w:hAnsiTheme="majorHAnsi" w:cstheme="majorBidi"/>
          <w:bCs/>
          <w:color w:val="2F5897" w:themeColor="text2"/>
          <w:spacing w:val="5"/>
          <w:kern w:val="28"/>
          <w:sz w:val="52"/>
          <w:szCs w:val="56"/>
          <w14:ligatures w14:val="standardContextual"/>
          <w14:cntxtAlts/>
        </w:rPr>
      </w:pPr>
      <w:r w:rsidRPr="00230A41">
        <w:rPr>
          <w:bCs/>
        </w:rPr>
        <w:t xml:space="preserve">We hebben nog een </w:t>
      </w:r>
      <w:proofErr w:type="spellStart"/>
      <w:r w:rsidRPr="00230A41">
        <w:rPr>
          <w:bCs/>
        </w:rPr>
        <w:t>w</w:t>
      </w:r>
      <w:r>
        <w:rPr>
          <w:bCs/>
        </w:rPr>
        <w:t>ireframe</w:t>
      </w:r>
      <w:proofErr w:type="spellEnd"/>
      <w:r>
        <w:rPr>
          <w:bCs/>
        </w:rPr>
        <w:t xml:space="preserve"> gemaakt in adobe zit tussen de files.</w:t>
      </w:r>
    </w:p>
    <w:p w14:paraId="4C78A6CB" w14:textId="77777777" w:rsidR="00E30D3B" w:rsidRPr="00230A41" w:rsidRDefault="00E30D3B" w:rsidP="00AE1D62">
      <w:pPr>
        <w:widowControl w:val="0"/>
        <w:spacing w:after="0" w:line="264" w:lineRule="auto"/>
        <w:contextualSpacing/>
        <w:rPr>
          <w:rFonts w:asciiTheme="majorHAnsi" w:eastAsiaTheme="majorEastAsia" w:hAnsiTheme="majorHAnsi" w:cstheme="majorBidi"/>
          <w:color w:val="2F5897" w:themeColor="text2"/>
          <w:spacing w:val="5"/>
          <w:kern w:val="28"/>
          <w:sz w:val="52"/>
          <w:szCs w:val="56"/>
          <w14:ligatures w14:val="standardContextual"/>
          <w14:cntxtAlts/>
        </w:rPr>
      </w:pPr>
      <w:proofErr w:type="spellStart"/>
      <w:r w:rsidRPr="00230A41">
        <w:rPr>
          <w:rFonts w:asciiTheme="majorHAnsi" w:eastAsiaTheme="majorEastAsia" w:hAnsiTheme="majorHAnsi" w:cstheme="majorBidi"/>
          <w:color w:val="2F5897" w:themeColor="text2"/>
          <w:spacing w:val="5"/>
          <w:kern w:val="28"/>
          <w:sz w:val="52"/>
          <w:szCs w:val="56"/>
          <w14:ligatures w14:val="standardContextual"/>
          <w14:cntxtAlts/>
        </w:rPr>
        <w:t>Use</w:t>
      </w:r>
      <w:proofErr w:type="spellEnd"/>
      <w:r w:rsidRPr="00230A41">
        <w:rPr>
          <w:rFonts w:asciiTheme="majorHAnsi" w:eastAsiaTheme="majorEastAsia" w:hAnsiTheme="majorHAnsi" w:cstheme="majorBidi"/>
          <w:color w:val="2F5897" w:themeColor="text2"/>
          <w:spacing w:val="5"/>
          <w:kern w:val="28"/>
          <w:sz w:val="52"/>
          <w:szCs w:val="56"/>
          <w14:ligatures w14:val="standardContextual"/>
          <w14:cntxtAlts/>
        </w:rPr>
        <w:t xml:space="preserve"> Case Scenario’s</w:t>
      </w:r>
      <w:r w:rsidRPr="00230A41">
        <w:rPr>
          <w:rFonts w:asciiTheme="majorHAnsi" w:eastAsiaTheme="majorEastAsia" w:hAnsiTheme="majorHAnsi" w:cstheme="majorBidi"/>
          <w:color w:val="2F5897" w:themeColor="text2"/>
          <w:spacing w:val="5"/>
          <w:kern w:val="28"/>
          <w:sz w:val="52"/>
          <w:szCs w:val="56"/>
          <w14:ligatures w14:val="standardContextual"/>
          <w14:cntxtAlts/>
        </w:rPr>
        <w:br/>
      </w:r>
    </w:p>
    <w:p w14:paraId="7936A263" w14:textId="61E89EB8" w:rsidR="00CA2474" w:rsidRPr="00CA2474" w:rsidRDefault="00CA2474" w:rsidP="00AE1D62">
      <w:r w:rsidRPr="00CA2474">
        <w:rPr>
          <w:b/>
          <w:bCs/>
        </w:rPr>
        <w:t xml:space="preserve">Beheerder: </w:t>
      </w:r>
      <w:r w:rsidRPr="00CA2474">
        <w:t>Kan i</w:t>
      </w:r>
      <w:r>
        <w:t>n de code van de website en dingen aanpassen. Kan de lay-out en alles inleveren.</w:t>
      </w:r>
    </w:p>
    <w:p w14:paraId="5ACDE862" w14:textId="1706D048" w:rsidR="00CA2474" w:rsidRPr="00CA2474" w:rsidRDefault="00CA2474" w:rsidP="00AE1D62">
      <w:pPr>
        <w:rPr>
          <w:b/>
          <w:bCs/>
        </w:rPr>
      </w:pPr>
      <w:r w:rsidRPr="00CA2474">
        <w:rPr>
          <w:b/>
          <w:bCs/>
        </w:rPr>
        <w:t>Klant:</w:t>
      </w:r>
      <w:r>
        <w:rPr>
          <w:b/>
          <w:bCs/>
        </w:rPr>
        <w:t xml:space="preserve"> Kan het contact formulier aanpassen. De contact gegevens en kan laten weten hoeveel locatie beschikbaar zijn.</w:t>
      </w:r>
    </w:p>
    <w:p w14:paraId="12271492" w14:textId="311940DD" w:rsidR="00CA2474" w:rsidRPr="00CA2474" w:rsidRDefault="00CA2474" w:rsidP="00AE1D62">
      <w:r w:rsidRPr="00CA2474">
        <w:rPr>
          <w:b/>
          <w:bCs/>
        </w:rPr>
        <w:t>Bezoeker</w:t>
      </w:r>
      <w:r>
        <w:rPr>
          <w:b/>
          <w:bCs/>
        </w:rPr>
        <w:t>:</w:t>
      </w:r>
      <w:r>
        <w:t xml:space="preserve"> Kan reacties geven, Kan bestelformulier invullen en alles bekijken over de U-trechters</w:t>
      </w:r>
    </w:p>
    <w:p w14:paraId="7E436001" w14:textId="77777777" w:rsidR="00AE1D62" w:rsidRPr="00CA2474" w:rsidRDefault="00AE1D62" w:rsidP="00AE1D62">
      <w:pPr>
        <w:rPr>
          <w:b/>
        </w:rPr>
      </w:pPr>
    </w:p>
    <w:p w14:paraId="79C70091" w14:textId="77777777" w:rsidR="006D7C18" w:rsidRPr="00CA2474" w:rsidRDefault="006D7C18" w:rsidP="006D7C18"/>
    <w:sectPr w:rsidR="006D7C18" w:rsidRPr="00CA2474">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6378" w14:textId="77777777" w:rsidR="00285135" w:rsidRDefault="00285135">
      <w:pPr>
        <w:spacing w:after="0" w:line="240" w:lineRule="auto"/>
      </w:pPr>
      <w:r>
        <w:separator/>
      </w:r>
    </w:p>
  </w:endnote>
  <w:endnote w:type="continuationSeparator" w:id="0">
    <w:p w14:paraId="4F5DEC4D" w14:textId="77777777" w:rsidR="00285135" w:rsidRDefault="00285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B590" w14:textId="77777777" w:rsidR="003C589C" w:rsidRDefault="003C589C">
    <w:pPr>
      <w:jc w:val="right"/>
    </w:pPr>
  </w:p>
  <w:p w14:paraId="17F4FF20" w14:textId="77777777" w:rsidR="003C589C" w:rsidRDefault="00446490">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2CEC2FBD" w14:textId="77777777" w:rsidR="003C589C" w:rsidRDefault="00446490">
    <w:pPr>
      <w:jc w:val="right"/>
    </w:pPr>
    <w:r>
      <w:rPr>
        <w:noProof/>
      </w:rPr>
      <mc:AlternateContent>
        <mc:Choice Requires="wpg">
          <w:drawing>
            <wp:inline distT="0" distB="0" distL="0" distR="0" wp14:anchorId="1FA08A0E" wp14:editId="6CDD0088">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1AF46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BF03994" w14:textId="77777777" w:rsidR="003C589C" w:rsidRDefault="003C589C">
    <w:pPr>
      <w:pStyle w:val="NoSpacing"/>
      <w:rPr>
        <w:sz w:val="2"/>
        <w:szCs w:val="2"/>
      </w:rPr>
    </w:pPr>
  </w:p>
  <w:p w14:paraId="49DDCD63" w14:textId="77777777" w:rsidR="003C589C" w:rsidRDefault="003C589C"/>
  <w:p w14:paraId="5D1D3B16" w14:textId="77777777" w:rsidR="003C589C" w:rsidRDefault="003C589C"/>
  <w:p w14:paraId="457098F4" w14:textId="77777777" w:rsidR="003C589C" w:rsidRDefault="003C58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6919" w14:textId="77777777" w:rsidR="003C589C" w:rsidRDefault="003C589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28C5" w14:textId="77777777" w:rsidR="00285135" w:rsidRDefault="00285135">
      <w:pPr>
        <w:spacing w:after="0" w:line="240" w:lineRule="auto"/>
      </w:pPr>
      <w:r>
        <w:separator/>
      </w:r>
    </w:p>
  </w:footnote>
  <w:footnote w:type="continuationSeparator" w:id="0">
    <w:p w14:paraId="6B2B3982" w14:textId="77777777" w:rsidR="00285135" w:rsidRDefault="00285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14:paraId="4711D15E" w14:textId="77777777" w:rsidR="003C589C" w:rsidRDefault="00B55B87">
        <w:pPr>
          <w:spacing w:after="0"/>
          <w:jc w:val="center"/>
          <w:rPr>
            <w:color w:val="E4E9EF" w:themeColor="background2"/>
          </w:rPr>
        </w:pPr>
        <w:r>
          <w:rPr>
            <w:color w:val="6076B4" w:themeColor="accent1"/>
          </w:rPr>
          <w:t>Functioneel Ontwerp</w:t>
        </w:r>
      </w:p>
    </w:sdtContent>
  </w:sdt>
  <w:p w14:paraId="1199ECBA" w14:textId="77777777" w:rsidR="003C589C" w:rsidRDefault="00446490">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33B5C"/>
    <w:multiLevelType w:val="multilevel"/>
    <w:tmpl w:val="0B147B86"/>
    <w:lvl w:ilvl="0">
      <w:start w:val="19"/>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C18"/>
    <w:rsid w:val="001D2071"/>
    <w:rsid w:val="00230A41"/>
    <w:rsid w:val="00285135"/>
    <w:rsid w:val="003C589C"/>
    <w:rsid w:val="00435AA0"/>
    <w:rsid w:val="00446490"/>
    <w:rsid w:val="004F7A96"/>
    <w:rsid w:val="006D7C18"/>
    <w:rsid w:val="00A53950"/>
    <w:rsid w:val="00AE1D62"/>
    <w:rsid w:val="00B55B87"/>
    <w:rsid w:val="00CA2474"/>
    <w:rsid w:val="00E30D3B"/>
    <w:rsid w:val="00FB7D84"/>
    <w:rsid w:val="00FD7530"/>
    <w:rsid w:val="00FE3C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7008F"/>
  <w15:docId w15:val="{63DEFE78-D362-42FA-B426-62C94366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cent\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0634CDF384564BC747C9D073A72B4"/>
        <w:category>
          <w:name w:val="Algemeen"/>
          <w:gallery w:val="placeholder"/>
        </w:category>
        <w:types>
          <w:type w:val="bbPlcHdr"/>
        </w:types>
        <w:behaviors>
          <w:behavior w:val="content"/>
        </w:behaviors>
        <w:guid w:val="{C771CD5D-C495-48B9-8527-8781CA7DBE6A}"/>
      </w:docPartPr>
      <w:docPartBody>
        <w:p w:rsidR="0082600B" w:rsidRDefault="005E562D" w:rsidP="005E562D">
          <w:pPr>
            <w:pStyle w:val="50C0634CDF384564BC747C9D073A72B4"/>
          </w:pPr>
          <w:r>
            <w:rPr>
              <w:rFonts w:asciiTheme="majorHAnsi" w:eastAsiaTheme="majorEastAsia" w:hAnsiTheme="majorHAnsi" w:cstheme="majorBidi"/>
              <w:sz w:val="80"/>
              <w:szCs w:val="80"/>
            </w:rPr>
            <w:t>[Geef de titel van het document op]</w:t>
          </w:r>
        </w:p>
      </w:docPartBody>
    </w:docPart>
    <w:docPart>
      <w:docPartPr>
        <w:name w:val="E1830218A1044356A218624EBCA13FFE"/>
        <w:category>
          <w:name w:val="Algemeen"/>
          <w:gallery w:val="placeholder"/>
        </w:category>
        <w:types>
          <w:type w:val="bbPlcHdr"/>
        </w:types>
        <w:behaviors>
          <w:behavior w:val="content"/>
        </w:behaviors>
        <w:guid w:val="{BE922A39-2B61-470A-92D4-C2FD1448E410}"/>
      </w:docPartPr>
      <w:docPartBody>
        <w:p w:rsidR="0082600B" w:rsidRDefault="005E562D" w:rsidP="005E562D">
          <w:pPr>
            <w:pStyle w:val="E1830218A1044356A218624EBCA13FFE"/>
          </w:pPr>
          <w:r>
            <w:rPr>
              <w:rFonts w:asciiTheme="majorHAnsi" w:eastAsiaTheme="majorEastAsia" w:hAnsiTheme="majorHAnsi" w:cstheme="majorBidi"/>
              <w:sz w:val="44"/>
              <w:szCs w:val="44"/>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Adobe Fangsong Std R"/>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62D"/>
    <w:rsid w:val="0031645B"/>
    <w:rsid w:val="003E4FA7"/>
    <w:rsid w:val="005E562D"/>
    <w:rsid w:val="007C71AA"/>
    <w:rsid w:val="0082600B"/>
    <w:rsid w:val="00DB2E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50C0634CDF384564BC747C9D073A72B4">
    <w:name w:val="50C0634CDF384564BC747C9D073A72B4"/>
    <w:rsid w:val="005E562D"/>
  </w:style>
  <w:style w:type="paragraph" w:customStyle="1" w:styleId="E1830218A1044356A218624EBCA13FFE">
    <w:name w:val="E1830218A1044356A218624EBCA13FFE"/>
    <w:rsid w:val="005E5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65A2C51C-C60E-46E5-AA66-9940CACE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44</TotalTime>
  <Pages>4</Pages>
  <Words>330</Words>
  <Characters>1816</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Plan van Aanpak</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18-11-2021 Gemaakt door: Jason Tomeij, Stijn van Arkel en Daan Wevers</dc:subject>
  <dc:creator>Docent</dc:creator>
  <cp:keywords/>
  <cp:lastModifiedBy>Jason Tomeij</cp:lastModifiedBy>
  <cp:revision>4</cp:revision>
  <cp:lastPrinted>2009-08-05T20:41:00Z</cp:lastPrinted>
  <dcterms:created xsi:type="dcterms:W3CDTF">2021-11-17T15:32:00Z</dcterms:created>
  <dcterms:modified xsi:type="dcterms:W3CDTF">2021-11-18T09:08:00Z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